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F35C3" w14:textId="77777777" w:rsidR="00F572E8" w:rsidRDefault="00F572E8"/>
    <w:sectPr w:rsidR="00F572E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F35C7" w14:textId="77777777" w:rsidR="00CD2EF6" w:rsidRDefault="00CD2EF6">
      <w:pPr>
        <w:spacing w:after="0" w:line="240" w:lineRule="auto"/>
      </w:pPr>
      <w:r>
        <w:separator/>
      </w:r>
    </w:p>
  </w:endnote>
  <w:endnote w:type="continuationSeparator" w:id="0">
    <w:p w14:paraId="5F1F35C9" w14:textId="77777777" w:rsidR="00CD2EF6" w:rsidRDefault="00CD2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F35C3" w14:textId="77777777" w:rsidR="00CD2EF6" w:rsidRDefault="00CD2EF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F1F35C5" w14:textId="77777777" w:rsidR="00CD2EF6" w:rsidRDefault="00CD2E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572E8"/>
    <w:rsid w:val="00643AA4"/>
    <w:rsid w:val="00CD2EF6"/>
    <w:rsid w:val="00F5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35C3"/>
  <w15:docId w15:val="{AFD318FF-BD59-4EAA-A10B-28CDE50E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4"/>
        <w:szCs w:val="24"/>
        <w:lang w:val="en-US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Mounika Kolisetty :: Kshema</dc:creator>
  <dc:description/>
  <cp:lastModifiedBy>Lakshmi Mounika Kolisetty :: Kshema</cp:lastModifiedBy>
  <cp:revision>2</cp:revision>
  <dcterms:created xsi:type="dcterms:W3CDTF">2025-01-08T16:45:00Z</dcterms:created>
  <dcterms:modified xsi:type="dcterms:W3CDTF">2025-01-08T16:45:00Z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177937-f7cd-4cd9-b37c-43299b5c9bd1_Enabled">
    <vt:lpwstr>true</vt:lpwstr>
  </property>
  <property fmtid="{D5CDD505-2E9C-101B-9397-08002B2CF9AE}" pid="3" name="MSIP_Label_9d177937-f7cd-4cd9-b37c-43299b5c9bd1_SetDate">
    <vt:lpwstr>2025-01-08T16:04:39Z</vt:lpwstr>
  </property>
  <property fmtid="{D5CDD505-2E9C-101B-9397-08002B2CF9AE}" pid="4" name="MSIP_Label_9d177937-f7cd-4cd9-b37c-43299b5c9bd1_Method">
    <vt:lpwstr>Standard</vt:lpwstr>
  </property>
  <property fmtid="{D5CDD505-2E9C-101B-9397-08002B2CF9AE}" pid="5" name="MSIP_Label_9d177937-f7cd-4cd9-b37c-43299b5c9bd1_Name">
    <vt:lpwstr>Internal</vt:lpwstr>
  </property>
  <property fmtid="{D5CDD505-2E9C-101B-9397-08002B2CF9AE}" pid="6" name="MSIP_Label_9d177937-f7cd-4cd9-b37c-43299b5c9bd1_SiteId">
    <vt:lpwstr>225a33a3-a252-427b-a09a-5ae946b50ce4</vt:lpwstr>
  </property>
  <property fmtid="{D5CDD505-2E9C-101B-9397-08002B2CF9AE}" pid="7" name="MSIP_Label_9d177937-f7cd-4cd9-b37c-43299b5c9bd1_ActionId">
    <vt:lpwstr>f8645633-9f36-4934-8e0d-4e0b843f8406</vt:lpwstr>
  </property>
  <property fmtid="{D5CDD505-2E9C-101B-9397-08002B2CF9AE}" pid="8" name="MSIP_Label_9d177937-f7cd-4cd9-b37c-43299b5c9bd1_ContentBits">
    <vt:lpwstr>0</vt:lpwstr>
  </property>
</Properties>
</file>